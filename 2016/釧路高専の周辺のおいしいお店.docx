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F2" w:rsidRPr="00117A15" w:rsidRDefault="00B91570">
      <w:pPr>
        <w:pStyle w:val="af2"/>
        <w:rPr>
          <w:rFonts w:hint="eastAsia"/>
          <w:sz w:val="40"/>
          <w:szCs w:val="40"/>
        </w:rPr>
      </w:pPr>
      <w:bookmarkStart w:id="0" w:name="_GoBack"/>
      <w:r w:rsidRPr="00117A15">
        <w:rPr>
          <w:rFonts w:hint="eastAsia"/>
          <w:sz w:val="40"/>
          <w:szCs w:val="40"/>
          <w:lang w:val="ja-JP"/>
        </w:rPr>
        <w:t>釧路高専の周辺のおいしいお店</w:t>
      </w:r>
    </w:p>
    <w:bookmarkEnd w:id="0"/>
    <w:p w:rsidR="00E43DF2" w:rsidRPr="006D2A75" w:rsidRDefault="00B91570">
      <w:pPr>
        <w:pStyle w:val="1"/>
        <w:rPr>
          <w:rFonts w:hint="eastAsia"/>
          <w:sz w:val="20"/>
          <w:szCs w:val="20"/>
        </w:rPr>
      </w:pPr>
      <w:r w:rsidRPr="006D2A75">
        <w:rPr>
          <w:rFonts w:hint="eastAsia"/>
          <w:sz w:val="20"/>
          <w:szCs w:val="20"/>
          <w:lang w:val="ja-JP"/>
        </w:rPr>
        <w:t>ぶた福</w:t>
      </w:r>
    </w:p>
    <w:p w:rsidR="00B91570" w:rsidRPr="006D2A75" w:rsidRDefault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帯広市民をもうならせるおいしい豚丼。学生証を見せれば学割できます。ボリューミーなので食べすぎに注意。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>店主曰く　「通はバラ」　！　ご飯と味噌汁のおかわりは有料です。</w:t>
      </w:r>
      <w:r w:rsidRPr="006D2A75">
        <w:rPr>
          <w:sz w:val="20"/>
          <w:szCs w:val="20"/>
          <w:lang w:val="ja-JP"/>
        </w:rPr>
        <w:br/>
      </w:r>
    </w:p>
    <w:p w:rsidR="00B91570" w:rsidRPr="006D2A75" w:rsidRDefault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B91570" w:rsidRPr="006D2A75" w:rsidRDefault="00B91570" w:rsidP="008D6620">
      <w:pPr>
        <w:pStyle w:val="af4"/>
        <w:numPr>
          <w:ilvl w:val="0"/>
          <w:numId w:val="3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豚丼（ロース、バラ、ミックス）</w:t>
      </w:r>
    </w:p>
    <w:p w:rsidR="00B91570" w:rsidRPr="006D2A75" w:rsidRDefault="00B91570" w:rsidP="008D6620">
      <w:pPr>
        <w:pStyle w:val="af4"/>
        <w:numPr>
          <w:ilvl w:val="0"/>
          <w:numId w:val="3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カレー豚丼（セットもあります）</w:t>
      </w:r>
    </w:p>
    <w:p w:rsidR="00B91570" w:rsidRPr="006D2A75" w:rsidRDefault="00B91570" w:rsidP="00291979">
      <w:pPr>
        <w:pStyle w:val="af4"/>
        <w:numPr>
          <w:ilvl w:val="0"/>
          <w:numId w:val="3"/>
        </w:num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ロースかつ</w:t>
      </w:r>
      <w:r w:rsidR="008D6620" w:rsidRPr="006D2A75">
        <w:rPr>
          <w:rFonts w:hint="eastAsia"/>
          <w:sz w:val="20"/>
          <w:szCs w:val="20"/>
          <w:lang w:val="ja-JP"/>
        </w:rPr>
        <w:t xml:space="preserve">　など</w:t>
      </w:r>
    </w:p>
    <w:p w:rsidR="008D6620" w:rsidRPr="006D2A75" w:rsidRDefault="00B91570" w:rsidP="008D662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</w:t>
      </w:r>
      <w:r w:rsidRPr="006D2A75">
        <w:rPr>
          <w:sz w:val="20"/>
          <w:szCs w:val="20"/>
          <w:lang w:val="ja-JP"/>
        </w:rPr>
        <w:t xml:space="preserve"> </w:t>
      </w:r>
      <w:r w:rsidRPr="006D2A75">
        <w:rPr>
          <w:rFonts w:hint="eastAsia"/>
          <w:sz w:val="20"/>
          <w:szCs w:val="20"/>
          <w:lang w:val="ja-JP"/>
        </w:rPr>
        <w:t>大楽毛西１丁目１５</w:t>
      </w:r>
      <w:r w:rsidRPr="006D2A75">
        <w:rPr>
          <w:sz w:val="20"/>
          <w:szCs w:val="20"/>
          <w:lang w:val="ja-JP"/>
        </w:rPr>
        <w:t>−</w:t>
      </w:r>
      <w:r w:rsidRPr="006D2A75">
        <w:rPr>
          <w:rFonts w:hint="eastAsia"/>
          <w:sz w:val="20"/>
          <w:szCs w:val="20"/>
          <w:lang w:val="ja-JP"/>
        </w:rPr>
        <w:t>８</w:t>
      </w:r>
      <w:r w:rsidRPr="006D2A75">
        <w:rPr>
          <w:rFonts w:hint="eastAsia"/>
          <w:sz w:val="20"/>
          <w:szCs w:val="20"/>
          <w:lang w:val="ja-JP"/>
        </w:rPr>
        <w:t xml:space="preserve">　（大楽毛分岐　バス停前）</w:t>
      </w:r>
    </w:p>
    <w:p w:rsidR="00B91570" w:rsidRPr="006D2A75" w:rsidRDefault="00B91570" w:rsidP="008D6620">
      <w:pPr>
        <w:rPr>
          <w:rFonts w:ascii="メイリオ" w:eastAsia="メイリオ" w:hAnsi="メイリオ" w:hint="eastAsia"/>
          <w:color w:val="595960"/>
          <w:sz w:val="20"/>
          <w:szCs w:val="20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="008D6620" w:rsidRPr="006D2A75">
        <w:rPr>
          <w:rFonts w:ascii="メイリオ" w:eastAsia="メイリオ" w:hAnsi="メイリオ" w:hint="eastAsia"/>
          <w:sz w:val="20"/>
          <w:szCs w:val="20"/>
        </w:rPr>
        <w:t>11:00～14:30／17:00～20:00</w:t>
      </w:r>
    </w:p>
    <w:p w:rsidR="00B91570" w:rsidRPr="006D2A75" w:rsidRDefault="00B91570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電話：</w:t>
      </w:r>
      <w:r w:rsidRPr="006D2A75">
        <w:rPr>
          <w:rFonts w:hint="eastAsia"/>
          <w:sz w:val="20"/>
          <w:szCs w:val="20"/>
          <w:lang w:val="ja-JP"/>
        </w:rPr>
        <w:t xml:space="preserve"> 0154-57-4635</w:t>
      </w:r>
    </w:p>
    <w:p w:rsidR="008D6620" w:rsidRPr="006D2A75" w:rsidRDefault="008D6620" w:rsidP="00B91570">
      <w:pPr>
        <w:rPr>
          <w:sz w:val="20"/>
          <w:szCs w:val="20"/>
          <w:lang w:val="ja-JP"/>
        </w:rPr>
      </w:pPr>
    </w:p>
    <w:p w:rsidR="008D6620" w:rsidRPr="006D2A75" w:rsidRDefault="008D6620" w:rsidP="008D6620">
      <w:pPr>
        <w:pStyle w:val="1"/>
        <w:rPr>
          <w:rFonts w:hint="eastAsia"/>
          <w:sz w:val="20"/>
          <w:szCs w:val="20"/>
        </w:rPr>
      </w:pPr>
      <w:r w:rsidRPr="006D2A75">
        <w:rPr>
          <w:rFonts w:hint="eastAsia"/>
          <w:sz w:val="20"/>
          <w:szCs w:val="20"/>
          <w:lang w:val="ja-JP"/>
        </w:rPr>
        <w:t>OH!</w:t>
      </w:r>
      <w:r w:rsidRPr="006D2A75">
        <w:rPr>
          <w:rFonts w:hint="eastAsia"/>
          <w:sz w:val="20"/>
          <w:szCs w:val="20"/>
          <w:lang w:val="ja-JP"/>
        </w:rPr>
        <w:t>たのしげ亭</w:t>
      </w:r>
    </w:p>
    <w:p w:rsidR="008D6620" w:rsidRPr="006D2A75" w:rsidRDefault="008D6620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本場大阪のたこ焼きを味わえるお店。気さくな女将の作るたこ焼きは</w:t>
      </w:r>
      <w:r w:rsidRPr="006D2A75">
        <w:rPr>
          <w:rFonts w:hint="eastAsia"/>
          <w:sz w:val="20"/>
          <w:szCs w:val="20"/>
          <w:lang w:val="ja-JP"/>
        </w:rPr>
        <w:t>10</w:t>
      </w:r>
      <w:r w:rsidRPr="006D2A75">
        <w:rPr>
          <w:rFonts w:hint="eastAsia"/>
          <w:sz w:val="20"/>
          <w:szCs w:val="20"/>
          <w:lang w:val="ja-JP"/>
        </w:rPr>
        <w:t>個でなんと</w:t>
      </w:r>
      <w:r w:rsidRPr="006D2A75">
        <w:rPr>
          <w:rFonts w:hint="eastAsia"/>
          <w:sz w:val="20"/>
          <w:szCs w:val="20"/>
          <w:lang w:val="ja-JP"/>
        </w:rPr>
        <w:t>420</w:t>
      </w:r>
      <w:r w:rsidRPr="006D2A75">
        <w:rPr>
          <w:rFonts w:hint="eastAsia"/>
          <w:sz w:val="20"/>
          <w:szCs w:val="20"/>
          <w:lang w:val="ja-JP"/>
        </w:rPr>
        <w:t>円！メニューは全品</w:t>
      </w:r>
      <w:r w:rsidRPr="006D2A75">
        <w:rPr>
          <w:rFonts w:hint="eastAsia"/>
          <w:sz w:val="20"/>
          <w:szCs w:val="20"/>
          <w:lang w:val="ja-JP"/>
        </w:rPr>
        <w:t>500</w:t>
      </w:r>
      <w:r w:rsidRPr="006D2A75">
        <w:rPr>
          <w:rFonts w:hint="eastAsia"/>
          <w:sz w:val="20"/>
          <w:szCs w:val="20"/>
          <w:lang w:val="ja-JP"/>
        </w:rPr>
        <w:t>円以内！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>電話であらかじめ予約を入れておけば、お店につく頃に出来上がるように準備してくれます。</w:t>
      </w:r>
    </w:p>
    <w:p w:rsidR="008D6620" w:rsidRPr="006D2A75" w:rsidRDefault="008D6620" w:rsidP="00B91570">
      <w:pPr>
        <w:rPr>
          <w:sz w:val="20"/>
          <w:szCs w:val="20"/>
          <w:lang w:val="ja-JP"/>
        </w:rPr>
      </w:pPr>
    </w:p>
    <w:p w:rsidR="008D6620" w:rsidRPr="006D2A75" w:rsidRDefault="008D6620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8D6620" w:rsidRPr="006D2A75" w:rsidRDefault="008D6620" w:rsidP="008D6620">
      <w:pPr>
        <w:pStyle w:val="af4"/>
        <w:numPr>
          <w:ilvl w:val="0"/>
          <w:numId w:val="4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たこ焼き</w:t>
      </w:r>
    </w:p>
    <w:p w:rsidR="008D6620" w:rsidRPr="006D2A75" w:rsidRDefault="008D6620" w:rsidP="008D6620">
      <w:pPr>
        <w:pStyle w:val="af4"/>
        <w:numPr>
          <w:ilvl w:val="0"/>
          <w:numId w:val="4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お好み焼き</w:t>
      </w:r>
    </w:p>
    <w:p w:rsidR="008D6620" w:rsidRPr="006D2A75" w:rsidRDefault="008D6620" w:rsidP="00B91570">
      <w:pPr>
        <w:pStyle w:val="af4"/>
        <w:numPr>
          <w:ilvl w:val="0"/>
          <w:numId w:val="4"/>
        </w:num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そばめし　など</w:t>
      </w:r>
    </w:p>
    <w:p w:rsidR="00291979" w:rsidRPr="006D2A75" w:rsidRDefault="00291979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　大楽毛西</w:t>
      </w:r>
      <w:r w:rsidRPr="006D2A75">
        <w:rPr>
          <w:rFonts w:hint="eastAsia"/>
          <w:sz w:val="20"/>
          <w:szCs w:val="20"/>
          <w:lang w:val="ja-JP"/>
        </w:rPr>
        <w:t>2</w:t>
      </w:r>
      <w:r w:rsidRPr="006D2A75">
        <w:rPr>
          <w:rFonts w:hint="eastAsia"/>
          <w:sz w:val="20"/>
          <w:szCs w:val="20"/>
          <w:lang w:val="ja-JP"/>
        </w:rPr>
        <w:t>丁目３－１１　（三角形の公園のそば）</w:t>
      </w:r>
    </w:p>
    <w:p w:rsidR="00291979" w:rsidRPr="006D2A75" w:rsidRDefault="00291979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Pr="006D2A75">
        <w:rPr>
          <w:rFonts w:hint="eastAsia"/>
          <w:sz w:val="20"/>
          <w:szCs w:val="20"/>
          <w:lang w:val="ja-JP"/>
        </w:rPr>
        <w:t>11:00</w:t>
      </w:r>
      <w:r w:rsidRPr="006D2A75">
        <w:rPr>
          <w:sz w:val="20"/>
          <w:szCs w:val="20"/>
          <w:lang w:val="ja-JP"/>
        </w:rPr>
        <w:t>~17:00</w:t>
      </w:r>
    </w:p>
    <w:p w:rsidR="00291979" w:rsidRPr="006D2A75" w:rsidRDefault="00291979" w:rsidP="00B91570">
      <w:p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電話：　</w:t>
      </w:r>
      <w:r w:rsidRPr="006D2A75">
        <w:rPr>
          <w:rFonts w:hint="eastAsia"/>
          <w:sz w:val="20"/>
          <w:szCs w:val="20"/>
          <w:lang w:val="ja-JP"/>
        </w:rPr>
        <w:t>0154-57-2029</w:t>
      </w:r>
    </w:p>
    <w:p w:rsidR="00291979" w:rsidRPr="006D2A75" w:rsidRDefault="00291979" w:rsidP="00291979">
      <w:pPr>
        <w:pStyle w:val="1"/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lastRenderedPageBreak/>
        <w:t>まるみ江戸東大楽毛店</w:t>
      </w:r>
    </w:p>
    <w:p w:rsidR="00291979" w:rsidRPr="006D2A75" w:rsidRDefault="00291979" w:rsidP="00291979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緑色の麺が特徴的なお蕎麦。天ざるのエビそばが評判。味噌ざるもおいしさが際立つ一品。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>営業時間が短いので、食べたい人はお早めに！</w:t>
      </w:r>
    </w:p>
    <w:p w:rsidR="00291979" w:rsidRPr="006D2A75" w:rsidRDefault="00291979" w:rsidP="00291979">
      <w:pPr>
        <w:rPr>
          <w:sz w:val="20"/>
          <w:szCs w:val="20"/>
          <w:lang w:val="ja-JP"/>
        </w:rPr>
      </w:pPr>
    </w:p>
    <w:p w:rsidR="00291979" w:rsidRPr="006D2A75" w:rsidRDefault="00291979" w:rsidP="00291979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291979" w:rsidRPr="006D2A75" w:rsidRDefault="00291979" w:rsidP="00B70702">
      <w:pPr>
        <w:pStyle w:val="af4"/>
        <w:numPr>
          <w:ilvl w:val="0"/>
          <w:numId w:val="5"/>
        </w:num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お蕎麦</w:t>
      </w:r>
    </w:p>
    <w:p w:rsidR="00291979" w:rsidRPr="006D2A75" w:rsidRDefault="00291979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　大楽毛西</w:t>
      </w:r>
      <w:r w:rsidRPr="006D2A75">
        <w:rPr>
          <w:rFonts w:hint="eastAsia"/>
          <w:sz w:val="20"/>
          <w:szCs w:val="20"/>
          <w:lang w:val="ja-JP"/>
        </w:rPr>
        <w:t>2</w:t>
      </w:r>
      <w:r w:rsidRPr="006D2A75">
        <w:rPr>
          <w:rFonts w:hint="eastAsia"/>
          <w:sz w:val="20"/>
          <w:szCs w:val="20"/>
          <w:lang w:val="ja-JP"/>
        </w:rPr>
        <w:t>丁目２８－３３　（釧路高専から出て市街地方面に徒歩一分）</w:t>
      </w:r>
    </w:p>
    <w:p w:rsidR="00291979" w:rsidRPr="006D2A75" w:rsidRDefault="00291979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Pr="006D2A75">
        <w:rPr>
          <w:rFonts w:hint="eastAsia"/>
          <w:sz w:val="20"/>
          <w:szCs w:val="20"/>
          <w:lang w:val="ja-JP"/>
        </w:rPr>
        <w:t>11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  <w:r w:rsidRPr="006D2A75">
        <w:rPr>
          <w:rFonts w:hint="eastAsia"/>
          <w:sz w:val="20"/>
          <w:szCs w:val="20"/>
          <w:lang w:val="ja-JP"/>
        </w:rPr>
        <w:t>～</w:t>
      </w:r>
      <w:r w:rsidRPr="006D2A75">
        <w:rPr>
          <w:rFonts w:hint="eastAsia"/>
          <w:sz w:val="20"/>
          <w:szCs w:val="20"/>
          <w:lang w:val="ja-JP"/>
        </w:rPr>
        <w:t>15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</w:p>
    <w:p w:rsidR="00291979" w:rsidRPr="006D2A75" w:rsidRDefault="00291979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電話：　</w:t>
      </w:r>
      <w:r w:rsidRPr="006D2A75">
        <w:rPr>
          <w:rFonts w:hint="eastAsia"/>
          <w:sz w:val="20"/>
          <w:szCs w:val="20"/>
          <w:lang w:val="ja-JP"/>
        </w:rPr>
        <w:t>0154-57-</w:t>
      </w:r>
      <w:r w:rsidR="00B70702" w:rsidRPr="006D2A75">
        <w:rPr>
          <w:rFonts w:hint="eastAsia"/>
          <w:sz w:val="20"/>
          <w:szCs w:val="20"/>
          <w:lang w:val="ja-JP"/>
        </w:rPr>
        <w:t>4455</w:t>
      </w:r>
    </w:p>
    <w:p w:rsidR="00B70702" w:rsidRPr="006D2A75" w:rsidRDefault="00B70702" w:rsidP="00B91570">
      <w:pPr>
        <w:rPr>
          <w:sz w:val="20"/>
          <w:szCs w:val="20"/>
          <w:lang w:val="ja-JP"/>
        </w:rPr>
      </w:pPr>
    </w:p>
    <w:p w:rsidR="00B70702" w:rsidRPr="006D2A75" w:rsidRDefault="00B70702" w:rsidP="00B70702">
      <w:pPr>
        <w:pStyle w:val="1"/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レストラン　西洋亭</w:t>
      </w:r>
    </w:p>
    <w:p w:rsidR="00B70702" w:rsidRPr="006D2A75" w:rsidRDefault="00B70702" w:rsidP="00B70702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落ち着きのあるレトロな洋食レストラン。お肉を柔らかく丁寧に煮込んだビーフシチューなど、優しい味付けのお店。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 xml:space="preserve">おいしいご飯をゆっくり豪華に食べたい方はぜひ！（ご予算　</w:t>
      </w:r>
      <w:r w:rsidRPr="006D2A75">
        <w:rPr>
          <w:rFonts w:hint="eastAsia"/>
          <w:sz w:val="20"/>
          <w:szCs w:val="20"/>
          <w:lang w:val="ja-JP"/>
        </w:rPr>
        <w:t>3000</w:t>
      </w:r>
      <w:r w:rsidRPr="006D2A75">
        <w:rPr>
          <w:rFonts w:hint="eastAsia"/>
          <w:sz w:val="20"/>
          <w:szCs w:val="20"/>
          <w:lang w:val="ja-JP"/>
        </w:rPr>
        <w:t>円</w:t>
      </w:r>
      <w:r w:rsidRPr="006D2A75">
        <w:rPr>
          <w:rFonts w:hint="eastAsia"/>
          <w:sz w:val="20"/>
          <w:szCs w:val="20"/>
          <w:lang w:val="ja-JP"/>
        </w:rPr>
        <w:t>/</w:t>
      </w:r>
      <w:r w:rsidRPr="006D2A75">
        <w:rPr>
          <w:rFonts w:hint="eastAsia"/>
          <w:sz w:val="20"/>
          <w:szCs w:val="20"/>
          <w:lang w:val="ja-JP"/>
        </w:rPr>
        <w:t>人くらいから）</w:t>
      </w:r>
    </w:p>
    <w:p w:rsidR="00B70702" w:rsidRPr="006D2A75" w:rsidRDefault="00B70702" w:rsidP="00B70702">
      <w:pPr>
        <w:rPr>
          <w:sz w:val="20"/>
          <w:szCs w:val="20"/>
          <w:lang w:val="ja-JP"/>
        </w:rPr>
      </w:pPr>
    </w:p>
    <w:p w:rsidR="00B70702" w:rsidRPr="006D2A75" w:rsidRDefault="00B70702" w:rsidP="00B70702">
      <w:p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B70702" w:rsidRPr="006D2A75" w:rsidRDefault="00B70702" w:rsidP="00B70702">
      <w:pPr>
        <w:pStyle w:val="af4"/>
        <w:numPr>
          <w:ilvl w:val="0"/>
          <w:numId w:val="5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ビーフシチュー</w:t>
      </w:r>
    </w:p>
    <w:p w:rsidR="00B70702" w:rsidRPr="006D2A75" w:rsidRDefault="00B70702" w:rsidP="00B70702">
      <w:pPr>
        <w:pStyle w:val="af4"/>
        <w:numPr>
          <w:ilvl w:val="0"/>
          <w:numId w:val="5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ミックスドリア</w:t>
      </w:r>
    </w:p>
    <w:p w:rsidR="00B70702" w:rsidRPr="006D2A75" w:rsidRDefault="00B70702" w:rsidP="00B70702">
      <w:pPr>
        <w:pStyle w:val="af4"/>
        <w:numPr>
          <w:ilvl w:val="0"/>
          <w:numId w:val="5"/>
        </w:num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ステーキ</w:t>
      </w:r>
    </w:p>
    <w:p w:rsidR="00B70702" w:rsidRPr="006D2A75" w:rsidRDefault="00B70702" w:rsidP="00B70702">
      <w:pPr>
        <w:pStyle w:val="af4"/>
        <w:numPr>
          <w:ilvl w:val="0"/>
          <w:numId w:val="5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コロッケ・フライ　など</w:t>
      </w:r>
    </w:p>
    <w:p w:rsidR="00B70702" w:rsidRPr="006D2A75" w:rsidRDefault="00B70702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　大楽毛西</w:t>
      </w:r>
      <w:r w:rsidRPr="006D2A75">
        <w:rPr>
          <w:rFonts w:hint="eastAsia"/>
          <w:sz w:val="20"/>
          <w:szCs w:val="20"/>
          <w:lang w:val="ja-JP"/>
        </w:rPr>
        <w:t>2</w:t>
      </w:r>
      <w:r w:rsidRPr="006D2A75">
        <w:rPr>
          <w:rFonts w:hint="eastAsia"/>
          <w:sz w:val="20"/>
          <w:szCs w:val="20"/>
          <w:lang w:val="ja-JP"/>
        </w:rPr>
        <w:t>丁目２－１６　（セブンイレブン裏の路地）</w:t>
      </w:r>
    </w:p>
    <w:p w:rsidR="00B70702" w:rsidRPr="006D2A75" w:rsidRDefault="00B70702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Pr="006D2A75">
        <w:rPr>
          <w:rFonts w:hint="eastAsia"/>
          <w:sz w:val="20"/>
          <w:szCs w:val="20"/>
          <w:lang w:val="ja-JP"/>
        </w:rPr>
        <w:t>12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  <w:r w:rsidRPr="006D2A75">
        <w:rPr>
          <w:rFonts w:hint="eastAsia"/>
          <w:sz w:val="20"/>
          <w:szCs w:val="20"/>
          <w:lang w:val="ja-JP"/>
        </w:rPr>
        <w:t>～</w:t>
      </w:r>
      <w:r w:rsidRPr="006D2A75">
        <w:rPr>
          <w:rFonts w:hint="eastAsia"/>
          <w:sz w:val="20"/>
          <w:szCs w:val="20"/>
          <w:lang w:val="ja-JP"/>
        </w:rPr>
        <w:t>20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</w:p>
    <w:p w:rsidR="00B70702" w:rsidRPr="006D2A75" w:rsidRDefault="00B70702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電話：　</w:t>
      </w:r>
      <w:r w:rsidRPr="006D2A75">
        <w:rPr>
          <w:rFonts w:hint="eastAsia"/>
          <w:sz w:val="20"/>
          <w:szCs w:val="20"/>
          <w:lang w:val="ja-JP"/>
        </w:rPr>
        <w:t>0154-57-3989</w:t>
      </w:r>
    </w:p>
    <w:p w:rsidR="00B70702" w:rsidRPr="006D2A75" w:rsidRDefault="00B70702">
      <w:pPr>
        <w:rPr>
          <w:sz w:val="20"/>
          <w:szCs w:val="20"/>
          <w:lang w:val="ja-JP"/>
        </w:rPr>
      </w:pPr>
      <w:r w:rsidRPr="006D2A75">
        <w:rPr>
          <w:sz w:val="20"/>
          <w:szCs w:val="20"/>
          <w:lang w:val="ja-JP"/>
        </w:rPr>
        <w:br w:type="page"/>
      </w:r>
    </w:p>
    <w:p w:rsidR="00B70702" w:rsidRPr="006D2A75" w:rsidRDefault="00B70702" w:rsidP="00B70702">
      <w:pPr>
        <w:pStyle w:val="1"/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lastRenderedPageBreak/>
        <w:t>かもめ食堂</w:t>
      </w:r>
    </w:p>
    <w:p w:rsidR="00B70702" w:rsidRPr="006D2A75" w:rsidRDefault="00B70702" w:rsidP="00B70702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ホルモンとラーメン</w:t>
      </w:r>
      <w:r w:rsidR="0056486F" w:rsidRPr="006D2A75">
        <w:rPr>
          <w:rFonts w:hint="eastAsia"/>
          <w:sz w:val="20"/>
          <w:szCs w:val="20"/>
          <w:lang w:val="ja-JP"/>
        </w:rPr>
        <w:t>が味わえる鉄板焼き</w:t>
      </w:r>
      <w:r w:rsidRPr="006D2A75">
        <w:rPr>
          <w:rFonts w:hint="eastAsia"/>
          <w:sz w:val="20"/>
          <w:szCs w:val="20"/>
          <w:lang w:val="ja-JP"/>
        </w:rPr>
        <w:t>のお店。</w:t>
      </w:r>
      <w:r w:rsidR="0056486F" w:rsidRPr="006D2A75">
        <w:rPr>
          <w:rFonts w:hint="eastAsia"/>
          <w:sz w:val="20"/>
          <w:szCs w:val="20"/>
          <w:lang w:val="ja-JP"/>
        </w:rPr>
        <w:t>「昔風ラーメン」という、名前の通りの優しいラーメンもあります！</w:t>
      </w:r>
    </w:p>
    <w:p w:rsidR="0056486F" w:rsidRPr="006D2A75" w:rsidRDefault="0056486F" w:rsidP="00B70702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焼肉も食べられます！</w:t>
      </w:r>
    </w:p>
    <w:p w:rsidR="0056486F" w:rsidRPr="006D2A75" w:rsidRDefault="0056486F" w:rsidP="00B70702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56486F" w:rsidRPr="006D2A75" w:rsidRDefault="0056486F" w:rsidP="0056486F">
      <w:pPr>
        <w:pStyle w:val="af4"/>
        <w:numPr>
          <w:ilvl w:val="0"/>
          <w:numId w:val="6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焼肉（ホルモンなど）</w:t>
      </w:r>
    </w:p>
    <w:p w:rsidR="0056486F" w:rsidRPr="006D2A75" w:rsidRDefault="0056486F" w:rsidP="0056486F">
      <w:pPr>
        <w:pStyle w:val="af4"/>
        <w:numPr>
          <w:ilvl w:val="0"/>
          <w:numId w:val="6"/>
        </w:num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ラーメン　</w:t>
      </w:r>
    </w:p>
    <w:p w:rsidR="0056486F" w:rsidRPr="006D2A75" w:rsidRDefault="0056486F" w:rsidP="0056486F">
      <w:pPr>
        <w:pStyle w:val="af4"/>
        <w:numPr>
          <w:ilvl w:val="0"/>
          <w:numId w:val="6"/>
        </w:num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定食・デザート　など</w:t>
      </w:r>
    </w:p>
    <w:p w:rsidR="00B70702" w:rsidRPr="006D2A75" w:rsidRDefault="0056486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　大楽毛</w:t>
      </w:r>
      <w:r w:rsidR="00C9011F" w:rsidRPr="006D2A75">
        <w:rPr>
          <w:rFonts w:hint="eastAsia"/>
          <w:sz w:val="20"/>
          <w:szCs w:val="20"/>
          <w:lang w:val="ja-JP"/>
        </w:rPr>
        <w:t>5</w:t>
      </w:r>
      <w:r w:rsidR="00C9011F" w:rsidRPr="006D2A75">
        <w:rPr>
          <w:rFonts w:hint="eastAsia"/>
          <w:sz w:val="20"/>
          <w:szCs w:val="20"/>
          <w:lang w:val="ja-JP"/>
        </w:rPr>
        <w:t>丁目</w:t>
      </w:r>
      <w:r w:rsidRPr="006D2A75">
        <w:rPr>
          <w:rFonts w:hint="eastAsia"/>
          <w:sz w:val="20"/>
          <w:szCs w:val="20"/>
          <w:lang w:val="ja-JP"/>
        </w:rPr>
        <w:t>1</w:t>
      </w:r>
      <w:r w:rsidRPr="006D2A75">
        <w:rPr>
          <w:rFonts w:hint="eastAsia"/>
          <w:sz w:val="20"/>
          <w:szCs w:val="20"/>
          <w:lang w:val="ja-JP"/>
        </w:rPr>
        <w:t xml:space="preserve">　</w:t>
      </w:r>
      <w:r w:rsidRPr="006D2A75">
        <w:rPr>
          <w:rFonts w:hint="eastAsia"/>
          <w:sz w:val="20"/>
          <w:szCs w:val="20"/>
          <w:lang w:val="ja-JP"/>
        </w:rPr>
        <w:t>JR</w:t>
      </w:r>
      <w:r w:rsidRPr="006D2A75">
        <w:rPr>
          <w:rFonts w:hint="eastAsia"/>
          <w:sz w:val="20"/>
          <w:szCs w:val="20"/>
          <w:lang w:val="ja-JP"/>
        </w:rPr>
        <w:t>大楽毛駅内</w:t>
      </w:r>
    </w:p>
    <w:p w:rsidR="0056486F" w:rsidRPr="006D2A75" w:rsidRDefault="0056486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Pr="006D2A75">
        <w:rPr>
          <w:rFonts w:hint="eastAsia"/>
          <w:sz w:val="20"/>
          <w:szCs w:val="20"/>
          <w:lang w:val="ja-JP"/>
        </w:rPr>
        <w:t>11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30</w:t>
      </w:r>
      <w:r w:rsidRPr="006D2A75">
        <w:rPr>
          <w:rFonts w:hint="eastAsia"/>
          <w:sz w:val="20"/>
          <w:szCs w:val="20"/>
          <w:lang w:val="ja-JP"/>
        </w:rPr>
        <w:t>～</w:t>
      </w:r>
      <w:r w:rsidRPr="006D2A75">
        <w:rPr>
          <w:rFonts w:hint="eastAsia"/>
          <w:sz w:val="20"/>
          <w:szCs w:val="20"/>
          <w:lang w:val="ja-JP"/>
        </w:rPr>
        <w:t>14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  <w:r w:rsidRPr="006D2A75">
        <w:rPr>
          <w:sz w:val="20"/>
          <w:szCs w:val="20"/>
          <w:lang w:val="ja-JP"/>
        </w:rPr>
        <w:t xml:space="preserve"> / </w:t>
      </w:r>
      <w:r w:rsidRPr="006D2A75">
        <w:rPr>
          <w:rFonts w:hint="eastAsia"/>
          <w:sz w:val="20"/>
          <w:szCs w:val="20"/>
          <w:lang w:val="ja-JP"/>
        </w:rPr>
        <w:t>16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30</w:t>
      </w:r>
      <w:r w:rsidRPr="006D2A75">
        <w:rPr>
          <w:rFonts w:hint="eastAsia"/>
          <w:sz w:val="20"/>
          <w:szCs w:val="20"/>
          <w:lang w:val="ja-JP"/>
        </w:rPr>
        <w:t>～</w:t>
      </w:r>
      <w:r w:rsidRPr="006D2A75">
        <w:rPr>
          <w:rFonts w:hint="eastAsia"/>
          <w:sz w:val="20"/>
          <w:szCs w:val="20"/>
          <w:lang w:val="ja-JP"/>
        </w:rPr>
        <w:t>21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</w:p>
    <w:p w:rsidR="0056486F" w:rsidRPr="006D2A75" w:rsidRDefault="0056486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電話：　</w:t>
      </w:r>
      <w:r w:rsidRPr="006D2A75">
        <w:rPr>
          <w:rFonts w:hint="eastAsia"/>
          <w:sz w:val="20"/>
          <w:szCs w:val="20"/>
          <w:lang w:val="ja-JP"/>
        </w:rPr>
        <w:t>0154-57-6616</w:t>
      </w:r>
    </w:p>
    <w:p w:rsidR="0056486F" w:rsidRPr="006D2A75" w:rsidRDefault="0056486F" w:rsidP="00B91570">
      <w:pPr>
        <w:rPr>
          <w:sz w:val="20"/>
          <w:szCs w:val="20"/>
          <w:lang w:val="ja-JP"/>
        </w:rPr>
      </w:pPr>
    </w:p>
    <w:p w:rsidR="0056486F" w:rsidRPr="006D2A75" w:rsidRDefault="0056486F" w:rsidP="0056486F">
      <w:pPr>
        <w:pStyle w:val="1"/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甘善</w:t>
      </w:r>
    </w:p>
    <w:p w:rsidR="0056486F" w:rsidRPr="006D2A75" w:rsidRDefault="0056486F" w:rsidP="0056486F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ラーメンにおもちが入っている、インパクトが凄まじいお店。おいしいけどおなかにものすごく溜まります！！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>お餅屋さんが作るラーメンの味はとてもおいしいので、食べすぎに注意！！　おやつにおはぎなどもどうぞ！！</w:t>
      </w:r>
      <w:r w:rsidRPr="006D2A75">
        <w:rPr>
          <w:sz w:val="20"/>
          <w:szCs w:val="20"/>
          <w:lang w:val="ja-JP"/>
        </w:rPr>
        <w:br/>
      </w:r>
      <w:r w:rsidRPr="006D2A75">
        <w:rPr>
          <w:rFonts w:hint="eastAsia"/>
          <w:sz w:val="20"/>
          <w:szCs w:val="20"/>
          <w:lang w:val="ja-JP"/>
        </w:rPr>
        <w:t>食べられるもの</w:t>
      </w:r>
    </w:p>
    <w:p w:rsidR="0056486F" w:rsidRPr="006D2A75" w:rsidRDefault="0056486F" w:rsidP="0056486F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お餅</w:t>
      </w:r>
    </w:p>
    <w:p w:rsidR="00C9011F" w:rsidRPr="006D2A75" w:rsidRDefault="00C9011F" w:rsidP="0056486F">
      <w:p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和菓子</w:t>
      </w:r>
    </w:p>
    <w:p w:rsidR="0056486F" w:rsidRPr="006D2A75" w:rsidRDefault="0056486F" w:rsidP="0056486F">
      <w:p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ラーメン</w:t>
      </w:r>
    </w:p>
    <w:p w:rsidR="0056486F" w:rsidRPr="006D2A75" w:rsidRDefault="00C9011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所在地：　大楽毛</w:t>
      </w:r>
      <w:r w:rsidRPr="006D2A75">
        <w:rPr>
          <w:rFonts w:hint="eastAsia"/>
          <w:sz w:val="20"/>
          <w:szCs w:val="20"/>
          <w:lang w:val="ja-JP"/>
        </w:rPr>
        <w:t>5</w:t>
      </w:r>
      <w:r w:rsidRPr="006D2A75">
        <w:rPr>
          <w:rFonts w:hint="eastAsia"/>
          <w:sz w:val="20"/>
          <w:szCs w:val="20"/>
          <w:lang w:val="ja-JP"/>
        </w:rPr>
        <w:t>丁目</w:t>
      </w:r>
      <w:r w:rsidRPr="006D2A75">
        <w:rPr>
          <w:rFonts w:hint="eastAsia"/>
          <w:sz w:val="20"/>
          <w:szCs w:val="20"/>
          <w:lang w:val="ja-JP"/>
        </w:rPr>
        <w:t>8-21</w:t>
      </w:r>
      <w:r w:rsidRPr="006D2A75">
        <w:rPr>
          <w:rFonts w:hint="eastAsia"/>
          <w:sz w:val="20"/>
          <w:szCs w:val="20"/>
          <w:lang w:val="ja-JP"/>
        </w:rPr>
        <w:t xml:space="preserve">　（大楽毛駅向かい）</w:t>
      </w:r>
    </w:p>
    <w:p w:rsidR="00C9011F" w:rsidRPr="006D2A75" w:rsidRDefault="00C9011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営業時間：　</w:t>
      </w:r>
      <w:r w:rsidRPr="006D2A75">
        <w:rPr>
          <w:rFonts w:hint="eastAsia"/>
          <w:sz w:val="20"/>
          <w:szCs w:val="20"/>
          <w:lang w:val="ja-JP"/>
        </w:rPr>
        <w:t>11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  <w:r w:rsidRPr="006D2A75">
        <w:rPr>
          <w:rFonts w:hint="eastAsia"/>
          <w:sz w:val="20"/>
          <w:szCs w:val="20"/>
          <w:lang w:val="ja-JP"/>
        </w:rPr>
        <w:t>～</w:t>
      </w:r>
      <w:r w:rsidRPr="006D2A75">
        <w:rPr>
          <w:rFonts w:hint="eastAsia"/>
          <w:sz w:val="20"/>
          <w:szCs w:val="20"/>
          <w:lang w:val="ja-JP"/>
        </w:rPr>
        <w:t>18</w:t>
      </w:r>
      <w:r w:rsidRPr="006D2A75">
        <w:rPr>
          <w:rFonts w:hint="eastAsia"/>
          <w:sz w:val="20"/>
          <w:szCs w:val="20"/>
          <w:lang w:val="ja-JP"/>
        </w:rPr>
        <w:t>：</w:t>
      </w:r>
      <w:r w:rsidRPr="006D2A75">
        <w:rPr>
          <w:rFonts w:hint="eastAsia"/>
          <w:sz w:val="20"/>
          <w:szCs w:val="20"/>
          <w:lang w:val="ja-JP"/>
        </w:rPr>
        <w:t>00</w:t>
      </w:r>
      <w:r w:rsidRPr="006D2A75">
        <w:rPr>
          <w:rFonts w:hint="eastAsia"/>
          <w:sz w:val="20"/>
          <w:szCs w:val="20"/>
          <w:lang w:val="ja-JP"/>
        </w:rPr>
        <w:t xml:space="preserve">　（日曜日定休）</w:t>
      </w:r>
    </w:p>
    <w:p w:rsidR="00C9011F" w:rsidRPr="006D2A75" w:rsidRDefault="00C9011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 xml:space="preserve">電話：　</w:t>
      </w:r>
      <w:r w:rsidRPr="006D2A75">
        <w:rPr>
          <w:rFonts w:hint="eastAsia"/>
          <w:sz w:val="20"/>
          <w:szCs w:val="20"/>
          <w:lang w:val="ja-JP"/>
        </w:rPr>
        <w:t>0154-57-8450</w:t>
      </w:r>
    </w:p>
    <w:p w:rsidR="00C9011F" w:rsidRPr="006D2A75" w:rsidRDefault="00C9011F">
      <w:pPr>
        <w:rPr>
          <w:sz w:val="20"/>
          <w:szCs w:val="20"/>
          <w:lang w:val="ja-JP"/>
        </w:rPr>
      </w:pPr>
      <w:r w:rsidRPr="006D2A75">
        <w:rPr>
          <w:sz w:val="20"/>
          <w:szCs w:val="20"/>
          <w:lang w:val="ja-JP"/>
        </w:rPr>
        <w:br w:type="page"/>
      </w:r>
    </w:p>
    <w:p w:rsidR="00C9011F" w:rsidRPr="006D2A75" w:rsidRDefault="00F535A2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323.4pt">
            <v:imagedata r:id="rId6" o:title="map"/>
          </v:shape>
        </w:pict>
      </w:r>
    </w:p>
    <w:p w:rsidR="00C9011F" w:rsidRPr="006D2A75" w:rsidRDefault="00C9011F" w:rsidP="00B91570">
      <w:pPr>
        <w:rPr>
          <w:sz w:val="20"/>
          <w:szCs w:val="20"/>
          <w:lang w:val="ja-JP"/>
        </w:rPr>
      </w:pPr>
    </w:p>
    <w:p w:rsidR="00C9011F" w:rsidRPr="006D2A75" w:rsidRDefault="00C9011F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周辺</w:t>
      </w:r>
      <w:r w:rsidRPr="006D2A75">
        <w:rPr>
          <w:rFonts w:hint="eastAsia"/>
          <w:sz w:val="20"/>
          <w:szCs w:val="20"/>
          <w:lang w:val="ja-JP"/>
        </w:rPr>
        <w:t>map</w:t>
      </w:r>
    </w:p>
    <w:p w:rsidR="00231D2B" w:rsidRPr="006D2A75" w:rsidRDefault="00231D2B" w:rsidP="00B91570">
      <w:pPr>
        <w:rPr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大楽毛エリア</w:t>
      </w:r>
      <w:r w:rsidRPr="006D2A75">
        <w:rPr>
          <w:rFonts w:hint="eastAsia"/>
          <w:sz w:val="20"/>
          <w:szCs w:val="20"/>
          <w:lang w:val="ja-JP"/>
        </w:rPr>
        <w:t xml:space="preserve"> </w:t>
      </w:r>
      <w:r w:rsidRPr="006D2A75">
        <w:rPr>
          <w:sz w:val="20"/>
          <w:szCs w:val="20"/>
          <w:lang w:val="ja-JP"/>
        </w:rPr>
        <w:t xml:space="preserve">… </w:t>
      </w:r>
      <w:r w:rsidRPr="006D2A75">
        <w:rPr>
          <w:rFonts w:hint="eastAsia"/>
          <w:sz w:val="20"/>
          <w:szCs w:val="20"/>
          <w:lang w:val="ja-JP"/>
        </w:rPr>
        <w:t>高専から徒歩</w:t>
      </w:r>
      <w:r w:rsidRPr="006D2A75">
        <w:rPr>
          <w:rFonts w:hint="eastAsia"/>
          <w:sz w:val="20"/>
          <w:szCs w:val="20"/>
          <w:lang w:val="ja-JP"/>
        </w:rPr>
        <w:t>15</w:t>
      </w:r>
      <w:r w:rsidRPr="006D2A75">
        <w:rPr>
          <w:rFonts w:hint="eastAsia"/>
          <w:sz w:val="20"/>
          <w:szCs w:val="20"/>
          <w:lang w:val="ja-JP"/>
        </w:rPr>
        <w:t>分程度</w:t>
      </w:r>
    </w:p>
    <w:p w:rsidR="00231D2B" w:rsidRPr="006D2A75" w:rsidRDefault="00231D2B" w:rsidP="00B91570">
      <w:pPr>
        <w:rPr>
          <w:rFonts w:hint="eastAsia"/>
          <w:sz w:val="20"/>
          <w:szCs w:val="20"/>
          <w:lang w:val="ja-JP"/>
        </w:rPr>
      </w:pPr>
      <w:r w:rsidRPr="006D2A75">
        <w:rPr>
          <w:rFonts w:hint="eastAsia"/>
          <w:sz w:val="20"/>
          <w:szCs w:val="20"/>
          <w:lang w:val="ja-JP"/>
        </w:rPr>
        <w:t>大楽毛西エリア</w:t>
      </w:r>
      <w:r w:rsidRPr="006D2A75">
        <w:rPr>
          <w:rFonts w:hint="eastAsia"/>
          <w:sz w:val="20"/>
          <w:szCs w:val="20"/>
          <w:lang w:val="ja-JP"/>
        </w:rPr>
        <w:t xml:space="preserve"> </w:t>
      </w:r>
      <w:r w:rsidRPr="006D2A75">
        <w:rPr>
          <w:sz w:val="20"/>
          <w:szCs w:val="20"/>
          <w:lang w:val="ja-JP"/>
        </w:rPr>
        <w:t xml:space="preserve">… </w:t>
      </w:r>
      <w:r w:rsidRPr="006D2A75">
        <w:rPr>
          <w:rFonts w:hint="eastAsia"/>
          <w:sz w:val="20"/>
          <w:szCs w:val="20"/>
          <w:lang w:val="ja-JP"/>
        </w:rPr>
        <w:t>高専から徒歩</w:t>
      </w:r>
      <w:r w:rsidR="00F535A2" w:rsidRPr="006D2A75">
        <w:rPr>
          <w:rFonts w:hint="eastAsia"/>
          <w:sz w:val="20"/>
          <w:szCs w:val="20"/>
          <w:lang w:val="ja-JP"/>
        </w:rPr>
        <w:t>10</w:t>
      </w:r>
      <w:r w:rsidR="00F535A2" w:rsidRPr="006D2A75">
        <w:rPr>
          <w:rFonts w:hint="eastAsia"/>
          <w:sz w:val="20"/>
          <w:szCs w:val="20"/>
          <w:lang w:val="ja-JP"/>
        </w:rPr>
        <w:t>分以内</w:t>
      </w:r>
    </w:p>
    <w:sectPr w:rsidR="00231D2B" w:rsidRPr="006D2A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791"/>
    <w:multiLevelType w:val="hybridMultilevel"/>
    <w:tmpl w:val="385EF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B74E7"/>
    <w:multiLevelType w:val="hybridMultilevel"/>
    <w:tmpl w:val="267CE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C12778"/>
    <w:multiLevelType w:val="hybridMultilevel"/>
    <w:tmpl w:val="E4C84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677363"/>
    <w:multiLevelType w:val="hybridMultilevel"/>
    <w:tmpl w:val="102EF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70"/>
    <w:rsid w:val="00117A15"/>
    <w:rsid w:val="00231D2B"/>
    <w:rsid w:val="00291979"/>
    <w:rsid w:val="00432081"/>
    <w:rsid w:val="0056486F"/>
    <w:rsid w:val="006D2A75"/>
    <w:rsid w:val="008D6620"/>
    <w:rsid w:val="00B70702"/>
    <w:rsid w:val="00B91570"/>
    <w:rsid w:val="00C9011F"/>
    <w:rsid w:val="00DE53DD"/>
    <w:rsid w:val="00E43DF2"/>
    <w:rsid w:val="00F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B31F24"/>
  <w15:chartTrackingRefBased/>
  <w15:docId w15:val="{5E233439-F681-475D-9565-6637B7EE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081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432081"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08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32081"/>
    <w:rPr>
      <w:rFonts w:eastAsia="Meiryo UI"/>
      <w:b/>
      <w:bCs/>
      <w:caps w:val="0"/>
      <w:smallCaps/>
      <w:spacing w:val="10"/>
    </w:rPr>
  </w:style>
  <w:style w:type="paragraph" w:customStyle="1" w:styleId="a4">
    <w:name w:val="標題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432081"/>
    <w:rPr>
      <w:rFonts w:eastAsia="Meiryo UI"/>
      <w:i/>
      <w:iCs/>
      <w:color w:val="000000" w:themeColor="text1"/>
    </w:rPr>
  </w:style>
  <w:style w:type="character" w:customStyle="1" w:styleId="10">
    <w:name w:val="見出し 1 (文字)"/>
    <w:basedOn w:val="a0"/>
    <w:link w:val="1"/>
    <w:uiPriority w:val="9"/>
    <w:rsid w:val="00432081"/>
    <w:rPr>
      <w:rFonts w:asciiTheme="majorHAnsi" w:eastAsia="Meiryo UI" w:hAnsiTheme="majorHAnsi" w:cstheme="majorBidi"/>
      <w:color w:val="B01513" w:themeColor="accent1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432081"/>
    <w:rPr>
      <w:rFonts w:asciiTheme="majorHAnsi" w:eastAsia="Meiryo UI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21">
    <w:name w:val="Intense Emphasis"/>
    <w:basedOn w:val="a0"/>
    <w:uiPriority w:val="21"/>
    <w:qFormat/>
    <w:rsid w:val="00432081"/>
    <w:rPr>
      <w:rFonts w:eastAsia="Meiryo UI"/>
      <w:b/>
      <w:bCs/>
      <w:i/>
      <w:iCs/>
      <w:color w:val="auto"/>
    </w:rPr>
  </w:style>
  <w:style w:type="paragraph" w:styleId="a6">
    <w:name w:val="Quote"/>
    <w:basedOn w:val="a"/>
    <w:next w:val="a"/>
    <w:link w:val="a7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7">
    <w:name w:val="引用文 (文字)"/>
    <w:basedOn w:val="a0"/>
    <w:link w:val="a6"/>
    <w:uiPriority w:val="30"/>
    <w:rPr>
      <w:color w:val="B01513" w:themeColor="accent1"/>
      <w:sz w:val="28"/>
      <w:szCs w:val="28"/>
    </w:rPr>
  </w:style>
  <w:style w:type="character" w:styleId="22">
    <w:name w:val="Intense Reference"/>
    <w:basedOn w:val="a0"/>
    <w:uiPriority w:val="32"/>
    <w:qFormat/>
    <w:rsid w:val="00432081"/>
    <w:rPr>
      <w:rFonts w:eastAsia="Meiryo UI"/>
      <w:b/>
      <w:bCs/>
      <w:caps w:val="0"/>
      <w:smallCaps/>
      <w:color w:val="auto"/>
      <w:spacing w:val="5"/>
      <w:u w:val="single"/>
    </w:rPr>
  </w:style>
  <w:style w:type="character" w:styleId="a8">
    <w:name w:val="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9">
    <w:name w:val="No Spacing"/>
    <w:link w:val="aa"/>
    <w:uiPriority w:val="1"/>
    <w:qFormat/>
    <w:rsid w:val="00432081"/>
    <w:pPr>
      <w:spacing w:after="0" w:line="240" w:lineRule="auto"/>
    </w:pPr>
    <w:rPr>
      <w:rFonts w:eastAsia="Meiryo UI"/>
    </w:rPr>
  </w:style>
  <w:style w:type="character" w:customStyle="1" w:styleId="aa">
    <w:name w:val="行間詰め (文字)"/>
    <w:basedOn w:val="a0"/>
    <w:link w:val="a9"/>
    <w:uiPriority w:val="1"/>
    <w:rsid w:val="00432081"/>
    <w:rPr>
      <w:rFonts w:eastAsia="Meiryo UI"/>
    </w:rPr>
  </w:style>
  <w:style w:type="paragraph" w:customStyle="1" w:styleId="ab">
    <w:name w:val="引用"/>
    <w:basedOn w:val="a"/>
    <w:next w:val="a"/>
    <w:link w:val="ac"/>
    <w:uiPriority w:val="29"/>
    <w:qFormat/>
    <w:rsid w:val="00432081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c">
    <w:name w:val="引用の文字"/>
    <w:basedOn w:val="a0"/>
    <w:link w:val="ab"/>
    <w:uiPriority w:val="29"/>
    <w:rsid w:val="00432081"/>
    <w:rPr>
      <w:rFonts w:asciiTheme="majorHAnsi" w:eastAsia="Meiryo UI" w:hAnsiTheme="majorHAnsi" w:cstheme="majorBidi"/>
    </w:rPr>
  </w:style>
  <w:style w:type="character" w:styleId="ad">
    <w:name w:val="Strong"/>
    <w:basedOn w:val="a0"/>
    <w:uiPriority w:val="22"/>
    <w:qFormat/>
    <w:rsid w:val="00432081"/>
    <w:rPr>
      <w:rFonts w:eastAsia="Meiryo UI"/>
      <w:b/>
      <w:bCs/>
    </w:rPr>
  </w:style>
  <w:style w:type="paragraph" w:customStyle="1" w:styleId="ae">
    <w:name w:val="サブタイトル"/>
    <w:basedOn w:val="a"/>
    <w:next w:val="a"/>
    <w:link w:val="af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">
    <w:name w:val="サブタイトルの文字"/>
    <w:basedOn w:val="a0"/>
    <w:link w:val="ae"/>
    <w:uiPriority w:val="11"/>
    <w:rPr>
      <w:sz w:val="28"/>
      <w:szCs w:val="28"/>
    </w:rPr>
  </w:style>
  <w:style w:type="character" w:styleId="af0">
    <w:name w:val="Subtle Emphasis"/>
    <w:basedOn w:val="a0"/>
    <w:uiPriority w:val="19"/>
    <w:qFormat/>
    <w:rsid w:val="00432081"/>
    <w:rPr>
      <w:rFonts w:eastAsia="Meiryo UI"/>
      <w:i/>
      <w:iCs/>
      <w:color w:val="595959" w:themeColor="text1" w:themeTint="A6"/>
    </w:rPr>
  </w:style>
  <w:style w:type="character" w:styleId="af1">
    <w:name w:val="Subtle Reference"/>
    <w:basedOn w:val="a0"/>
    <w:uiPriority w:val="31"/>
    <w:qFormat/>
    <w:rsid w:val="00432081"/>
    <w:rPr>
      <w:rFonts w:eastAsia="Meiryo UI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f2">
    <w:name w:val="タイトル"/>
    <w:basedOn w:val="a"/>
    <w:next w:val="a"/>
    <w:link w:val="af3"/>
    <w:uiPriority w:val="10"/>
    <w:qFormat/>
    <w:rsid w:val="00432081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af3">
    <w:name w:val="タイトルの文字"/>
    <w:basedOn w:val="a0"/>
    <w:link w:val="af2"/>
    <w:uiPriority w:val="10"/>
    <w:rsid w:val="00432081"/>
    <w:rPr>
      <w:rFonts w:asciiTheme="majorHAnsi" w:eastAsia="Meiryo UI" w:hAnsiTheme="majorHAnsi" w:cstheme="majorBidi"/>
      <w:color w:val="B01513" w:themeColor="accent1"/>
      <w:kern w:val="28"/>
      <w:sz w:val="72"/>
      <w:szCs w:val="72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32081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6">
    <w:name w:val="表題 (文字)"/>
    <w:basedOn w:val="a0"/>
    <w:link w:val="af5"/>
    <w:uiPriority w:val="10"/>
    <w:rsid w:val="00432081"/>
    <w:rPr>
      <w:rFonts w:asciiTheme="majorHAnsi" w:eastAsia="Meiryo UI" w:hAnsiTheme="majorHAnsi" w:cstheme="majorBidi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432081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432081"/>
    <w:rPr>
      <w:rFonts w:asciiTheme="majorHAnsi" w:eastAsia="Meiryo UI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8D662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117A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吹き出し (文字)"/>
    <w:basedOn w:val="a0"/>
    <w:link w:val="af9"/>
    <w:uiPriority w:val="99"/>
    <w:semiHidden/>
    <w:rsid w:val="00117A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4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9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to\AppData\Roaming\Microsoft\Templates\&#12452;&#12458;&#12531;%20&#12487;&#12470;&#12452;&#12531;%20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イオン デザイン (空白)</Template>
  <TotalTime>910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Kaito</dc:creator>
  <cp:keywords/>
  <cp:lastModifiedBy>Kaito</cp:lastModifiedBy>
  <cp:revision>6</cp:revision>
  <cp:lastPrinted>2016-07-22T23:23:00Z</cp:lastPrinted>
  <dcterms:created xsi:type="dcterms:W3CDTF">2016-07-22T08:13:00Z</dcterms:created>
  <dcterms:modified xsi:type="dcterms:W3CDTF">2016-07-22T23:28:00Z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